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A5642" w14:textId="3D7911B1" w:rsidR="00A77DD1" w:rsidRPr="00F23552" w:rsidRDefault="00F23552">
      <w:pPr>
        <w:pStyle w:val="Name"/>
        <w:rPr>
          <w:sz w:val="52"/>
        </w:rPr>
      </w:pPr>
      <w:r w:rsidRPr="00F23552">
        <w:rPr>
          <w:sz w:val="52"/>
        </w:rPr>
        <w:t>Mitchell troyer</w:t>
      </w:r>
    </w:p>
    <w:p w14:paraId="2C2BFD2A" w14:textId="6C38E7ED" w:rsidR="00A77DD1" w:rsidRDefault="00F23552">
      <w:pPr>
        <w:pStyle w:val="ContactInfo"/>
      </w:pPr>
      <w:r>
        <w:t>317-956-4634 | MTroyer95@att.net</w:t>
      </w:r>
    </w:p>
    <w:p w14:paraId="2E9C1045" w14:textId="77777777" w:rsidR="00A77DD1" w:rsidRDefault="00882793">
      <w:pPr>
        <w:pStyle w:val="Heading1"/>
      </w:pPr>
      <w:r>
        <w:t>Summary</w:t>
      </w:r>
    </w:p>
    <w:p w14:paraId="34290301" w14:textId="15F080EE" w:rsidR="00A77DD1" w:rsidRDefault="00A77DD1"/>
    <w:p w14:paraId="24651255" w14:textId="77777777" w:rsidR="00A77DD1" w:rsidRDefault="00882793">
      <w:pPr>
        <w:pStyle w:val="Heading1"/>
      </w:pPr>
      <w:r>
        <w:t>education</w:t>
      </w:r>
    </w:p>
    <w:sdt>
      <w:sdtPr>
        <w:id w:val="1922449927"/>
        <w:placeholder>
          <w:docPart w:val="E847B13E211CFB4A815A34251515B54B"/>
        </w:placeholder>
        <w:temporary/>
        <w:showingPlcHdr/>
        <w15:appearance w15:val="hidden"/>
      </w:sdtPr>
      <w:sdtEndPr/>
      <w:sdtContent>
        <w:p w14:paraId="547D1FF8" w14:textId="77777777" w:rsidR="00A77DD1" w:rsidRPr="00F23552" w:rsidRDefault="008D35A1">
          <w:r w:rsidRPr="00F23552">
            <w:t>Name of Employer</w:t>
          </w:r>
        </w:p>
      </w:sdtContent>
    </w:sdt>
    <w:sdt>
      <w:sdtPr>
        <w:id w:val="256341102"/>
        <w:placeholder>
          <w:docPart w:val="7C109B49D8338C4EA7416E7D536D9E1A"/>
        </w:placeholder>
        <w:temporary/>
        <w:showingPlcHdr/>
        <w15:appearance w15:val="hidden"/>
      </w:sdtPr>
      <w:sdtEndPr/>
      <w:sdtContent>
        <w:p w14:paraId="5F4045CF" w14:textId="77777777" w:rsidR="00A77DD1" w:rsidRPr="00F23552" w:rsidRDefault="008D35A1">
          <w:r>
            <w:t>Job Title | Dates</w:t>
          </w:r>
          <w:r>
            <w:t xml:space="preserve"> of Employment</w:t>
          </w:r>
        </w:p>
      </w:sdtContent>
    </w:sdt>
    <w:sdt>
      <w:sdtPr>
        <w:id w:val="1615867379"/>
        <w:placeholder>
          <w:docPart w:val="37E37E7450E2B74C9034B37855F11140"/>
        </w:placeholder>
        <w:temporary/>
        <w:showingPlcHdr/>
        <w15:appearance w15:val="hidden"/>
      </w:sdtPr>
      <w:sdtEndPr/>
      <w:sdtContent>
        <w:p w14:paraId="3FC2F270" w14:textId="77777777" w:rsidR="00A77DD1" w:rsidRDefault="008D35A1">
          <w:pPr>
            <w:pStyle w:val="ListBullet"/>
          </w:pPr>
          <w:r>
            <w:t>This is the place for a brief summary of your key responsibilities and most stellar accomplishments.</w:t>
          </w:r>
        </w:p>
        <w:p w14:paraId="34DB7D2B" w14:textId="77777777" w:rsidR="00A77DD1" w:rsidRDefault="008D35A1">
          <w:pPr>
            <w:pStyle w:val="ListBullet"/>
          </w:pPr>
          <w:r>
            <w:t>To easily apply any text formatting you see in this document with just a tap, on the Home tab of the ribbon, check out Styles. This text u</w:t>
          </w:r>
          <w:r>
            <w:t>ses the List Bullet style.</w:t>
          </w:r>
        </w:p>
      </w:sdtContent>
    </w:sdt>
    <w:p w14:paraId="635DA33A" w14:textId="77777777" w:rsidR="00A77DD1" w:rsidRPr="00882793" w:rsidRDefault="00882793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Experience</w:t>
      </w:r>
    </w:p>
    <w:p w14:paraId="2E28DD66" w14:textId="16D9D963" w:rsidR="00F23552" w:rsidRPr="00F23552" w:rsidRDefault="00F23552" w:rsidP="00F23552">
      <w:pPr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r w:rsidRPr="00F23552">
        <w:rPr>
          <w:rFonts w:ascii="Helvetica Neue" w:eastAsia="Times New Roman" w:hAnsi="Helvetica Neue" w:cs="Times New Roman"/>
          <w:color w:val="454545"/>
          <w:szCs w:val="18"/>
          <w:lang w:eastAsia="en-US"/>
        </w:rPr>
        <w:t>Danville community high school: graduated 2016</w:t>
      </w:r>
    </w:p>
    <w:p w14:paraId="70C2587C" w14:textId="77777777" w:rsidR="00F23552" w:rsidRPr="00F23552" w:rsidRDefault="00F23552" w:rsidP="00F23552">
      <w:pPr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r w:rsidRPr="00F23552">
        <w:rPr>
          <w:rFonts w:ascii="Helvetica Neue" w:eastAsia="Times New Roman" w:hAnsi="Helvetica Neue" w:cs="Times New Roman"/>
          <w:color w:val="454545"/>
          <w:szCs w:val="18"/>
          <w:lang w:eastAsia="en-US"/>
        </w:rPr>
        <w:t>Grace College: 2016-2018</w:t>
      </w:r>
    </w:p>
    <w:p w14:paraId="4D4117A0" w14:textId="3EA7F091" w:rsidR="00F23552" w:rsidRDefault="00F23552" w:rsidP="00F23552">
      <w:pPr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r w:rsidRPr="00F23552">
        <w:rPr>
          <w:rFonts w:ascii="Helvetica Neue" w:eastAsia="Times New Roman" w:hAnsi="Helvetica Neue" w:cs="Times New Roman"/>
          <w:color w:val="454545"/>
          <w:szCs w:val="18"/>
          <w:lang w:eastAsia="en-US"/>
        </w:rPr>
        <w:t>Eleven Fifty Academy: Dec 3, 2018- </w:t>
      </w:r>
    </w:p>
    <w:p w14:paraId="62C504D5" w14:textId="77777777" w:rsidR="00F23552" w:rsidRDefault="00F23552" w:rsidP="00F23552">
      <w:pPr>
        <w:pStyle w:val="ListParagraph"/>
        <w:numPr>
          <w:ilvl w:val="0"/>
          <w:numId w:val="14"/>
        </w:numPr>
      </w:pPr>
    </w:p>
    <w:p w14:paraId="3B574069" w14:textId="333B4B65" w:rsidR="00F23552" w:rsidRDefault="00F23552" w:rsidP="00F23552">
      <w:pPr>
        <w:pStyle w:val="Heading1"/>
      </w:pPr>
      <w:r>
        <w:t>Hobbies / Interests</w:t>
      </w:r>
    </w:p>
    <w:p w14:paraId="6C325A74" w14:textId="1121FC43" w:rsidR="00F23552" w:rsidRPr="00F23552" w:rsidRDefault="00F23552" w:rsidP="00F23552">
      <w:pPr>
        <w:pStyle w:val="ListParagraph"/>
        <w:numPr>
          <w:ilvl w:val="0"/>
          <w:numId w:val="14"/>
        </w:numPr>
        <w:spacing w:after="0" w:line="240" w:lineRule="auto"/>
        <w:rPr>
          <w:rFonts w:ascii="Helvetica Neue" w:eastAsia="Times New Roman" w:hAnsi="Helvetica Neue" w:cs="Times New Roman"/>
          <w:color w:val="454545"/>
          <w:szCs w:val="18"/>
          <w:lang w:eastAsia="en-US"/>
        </w:rPr>
      </w:pPr>
      <w:bookmarkStart w:id="0" w:name="_GoBack"/>
      <w:bookmarkEnd w:id="0"/>
    </w:p>
    <w:sectPr w:rsidR="00F23552" w:rsidRPr="00F2355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73FDA" w14:textId="77777777" w:rsidR="008D35A1" w:rsidRDefault="008D35A1">
      <w:r>
        <w:separator/>
      </w:r>
    </w:p>
  </w:endnote>
  <w:endnote w:type="continuationSeparator" w:id="0">
    <w:p w14:paraId="4752C320" w14:textId="77777777" w:rsidR="008D35A1" w:rsidRDefault="008D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E130" w14:textId="77777777" w:rsidR="00A77DD1" w:rsidRDefault="008D35A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78B71" w14:textId="77777777" w:rsidR="008D35A1" w:rsidRDefault="008D35A1">
      <w:r>
        <w:separator/>
      </w:r>
    </w:p>
  </w:footnote>
  <w:footnote w:type="continuationSeparator" w:id="0">
    <w:p w14:paraId="6FB79E00" w14:textId="77777777" w:rsidR="008D35A1" w:rsidRDefault="008D35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547B" w14:textId="77777777" w:rsidR="00A77DD1" w:rsidRDefault="008D35A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3EAA2CC" wp14:editId="6B744293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EACA76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0BC0B" w14:textId="77777777" w:rsidR="00A77DD1" w:rsidRDefault="008D35A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2AF2C4" wp14:editId="18B042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FA3818" w14:textId="77777777" w:rsidR="00A77DD1" w:rsidRDefault="00A77DD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62AF2C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CFA3818" w14:textId="77777777" w:rsidR="00A77DD1" w:rsidRDefault="00A77DD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202F2B"/>
    <w:multiLevelType w:val="multilevel"/>
    <w:tmpl w:val="9DE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93"/>
    <w:rsid w:val="00882793"/>
    <w:rsid w:val="008D35A1"/>
    <w:rsid w:val="00A77DD1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C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customStyle="1" w:styleId="apple-converted-space">
    <w:name w:val="apple-converted-space"/>
    <w:basedOn w:val="DefaultParagraphFont"/>
    <w:rsid w:val="00F2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47B13E211CFB4A815A34251515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DF1A-F38E-F149-A881-2BB9C44E34C1}"/>
      </w:docPartPr>
      <w:docPartBody>
        <w:p w:rsidR="00000000" w:rsidRDefault="009B34D3">
          <w:pPr>
            <w:pStyle w:val="E847B13E211CFB4A815A34251515B54B"/>
          </w:pPr>
          <w:r>
            <w:t>Name of Employer</w:t>
          </w:r>
        </w:p>
      </w:docPartBody>
    </w:docPart>
    <w:docPart>
      <w:docPartPr>
        <w:name w:val="7C109B49D8338C4EA7416E7D536D9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9BD7-6AB7-0A4D-AE42-CD8AA5C764B2}"/>
      </w:docPartPr>
      <w:docPartBody>
        <w:p w:rsidR="00000000" w:rsidRDefault="009B34D3">
          <w:pPr>
            <w:pStyle w:val="7C109B49D8338C4EA7416E7D536D9E1A"/>
          </w:pPr>
          <w:r>
            <w:t>Job Title | Dates of Employment</w:t>
          </w:r>
        </w:p>
      </w:docPartBody>
    </w:docPart>
    <w:docPart>
      <w:docPartPr>
        <w:name w:val="37E37E7450E2B74C9034B37855F1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2270-79C4-A041-BB66-8D586B3CF3AD}"/>
      </w:docPartPr>
      <w:docPartBody>
        <w:p w:rsidR="00EF5FC3" w:rsidRDefault="009B34D3">
          <w:pPr>
            <w:pStyle w:val="ListBullet"/>
          </w:pPr>
          <w:r>
            <w:t xml:space="preserve">This is the place for a brief summary of your key responsibilities </w:t>
          </w:r>
          <w:r>
            <w:t>and most stellar accomplishments.</w:t>
          </w:r>
        </w:p>
        <w:p w:rsidR="00000000" w:rsidRDefault="009B34D3">
          <w:pPr>
            <w:pStyle w:val="37E37E7450E2B74C9034B37855F11140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D"/>
    <w:rsid w:val="009B34D3"/>
    <w:rsid w:val="00D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A8596AC5BB2F4CB48DC03589961BAD">
    <w:name w:val="AFA8596AC5BB2F4CB48DC03589961BAD"/>
  </w:style>
  <w:style w:type="paragraph" w:customStyle="1" w:styleId="97F95EF0711B384D959E4FA4C66E7F79">
    <w:name w:val="97F95EF0711B384D959E4FA4C66E7F79"/>
  </w:style>
  <w:style w:type="paragraph" w:customStyle="1" w:styleId="B86CA550B4BE26498C6A2986119E6A4A">
    <w:name w:val="B86CA550B4BE26498C6A2986119E6A4A"/>
  </w:style>
  <w:style w:type="paragraph" w:customStyle="1" w:styleId="DC31735D7DD12C4F8BCB11F11413AD5E">
    <w:name w:val="DC31735D7DD12C4F8BCB11F11413AD5E"/>
  </w:style>
  <w:style w:type="paragraph" w:customStyle="1" w:styleId="79E87A78CF7CAC439E995884BBD25CF4">
    <w:name w:val="79E87A78CF7CAC439E995884BBD25CF4"/>
  </w:style>
  <w:style w:type="paragraph" w:customStyle="1" w:styleId="E847B13E211CFB4A815A34251515B54B">
    <w:name w:val="E847B13E211CFB4A815A34251515B54B"/>
  </w:style>
  <w:style w:type="paragraph" w:customStyle="1" w:styleId="7C109B49D8338C4EA7416E7D536D9E1A">
    <w:name w:val="7C109B49D8338C4EA7416E7D536D9E1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7E37E7450E2B74C9034B37855F11140">
    <w:name w:val="37E37E7450E2B74C9034B37855F11140"/>
  </w:style>
  <w:style w:type="paragraph" w:customStyle="1" w:styleId="FD91579C54B44E42931C273133046BD2">
    <w:name w:val="FD91579C54B44E42931C273133046BD2"/>
  </w:style>
  <w:style w:type="paragraph" w:customStyle="1" w:styleId="960B99DAC50DCC448A98244D4D769BCD">
    <w:name w:val="960B99DAC50DCC448A98244D4D769BCD"/>
  </w:style>
  <w:style w:type="paragraph" w:customStyle="1" w:styleId="095D04C6C788684EAA3B10C5B284D49E">
    <w:name w:val="095D04C6C788684EAA3B10C5B284D49E"/>
  </w:style>
  <w:style w:type="paragraph" w:customStyle="1" w:styleId="50A98356E88E1C49BE74254949432C40">
    <w:name w:val="50A98356E88E1C49BE74254949432C40"/>
  </w:style>
  <w:style w:type="paragraph" w:customStyle="1" w:styleId="2B0DC137918E4F43B3C70850252E3DC7">
    <w:name w:val="2B0DC137918E4F43B3C70850252E3DC7"/>
    <w:rsid w:val="00D03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41E4-57B2-D54F-8D8A-AEDBB77B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7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Troyer</dc:creator>
  <cp:keywords/>
  <dc:description/>
  <cp:lastModifiedBy>Harley Troyer</cp:lastModifiedBy>
  <cp:revision>2</cp:revision>
  <dcterms:created xsi:type="dcterms:W3CDTF">2018-12-17T15:24:00Z</dcterms:created>
  <dcterms:modified xsi:type="dcterms:W3CDTF">2018-12-17T15:31:00Z</dcterms:modified>
</cp:coreProperties>
</file>